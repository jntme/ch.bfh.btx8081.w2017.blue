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DCF" w:rsidRDefault="00756C9F">
      <w:pPr>
        <w:pStyle w:val="Textkrper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E6085F" w:rsidP="00152130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2F3A6D">
            <w:pPr>
              <w:pStyle w:val="Tabelle"/>
            </w:pPr>
            <w:r>
              <w:t>5 – Manuelle Pumpenausführung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074F24">
            <w:pPr>
              <w:pStyle w:val="Tabelle"/>
            </w:pPr>
            <w:r>
              <w:t>Manuelle Pumpe ausführen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2F3A6D">
            <w:pPr>
              <w:pStyle w:val="Tabelle"/>
            </w:pPr>
            <w:r>
              <w:t>Der User löst manue</w:t>
            </w:r>
            <w:r w:rsidR="00CF4B93">
              <w:t>ll die Pumpe aus, die ihm</w:t>
            </w:r>
            <w:r>
              <w:t xml:space="preserve"> Insulin</w:t>
            </w:r>
            <w:r w:rsidR="00CF4B93">
              <w:t xml:space="preserve"> spritzt</w:t>
            </w:r>
            <w:r>
              <w:t>.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2F3A6D">
            <w:pPr>
              <w:pStyle w:val="Tabelle"/>
            </w:pPr>
            <w:r>
              <w:t>Anwender</w:t>
            </w:r>
            <w:r w:rsidR="00CF4B93">
              <w:t>, Pumpe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2F3A6D">
            <w:pPr>
              <w:pStyle w:val="Tabelle"/>
            </w:pPr>
            <w:r>
              <w:t xml:space="preserve">Pumpe eingeschaltet, genügend Insulin, genügend Batterie, Pumpe nicht aktiv, Wert ist </w:t>
            </w:r>
            <w:r w:rsidR="0078477B">
              <w:t>über</w:t>
            </w:r>
            <w:r>
              <w:t xml:space="preserve"> „</w:t>
            </w:r>
            <w:r w:rsidR="0078477B">
              <w:t>5“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2F3A6D">
            <w:pPr>
              <w:pStyle w:val="Tabelle"/>
            </w:pPr>
            <w:r>
              <w:t>Insulin wird in das Blut gespritzt und Ins</w:t>
            </w:r>
            <w:r w:rsidR="0078477B">
              <w:t>ulinwert steigt und Blutzuckerspiegel sinkt.</w:t>
            </w:r>
          </w:p>
        </w:tc>
      </w:tr>
    </w:tbl>
    <w:p w:rsidR="00864DCF" w:rsidRDefault="00152130" w:rsidP="00152130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Description</w:t>
            </w:r>
          </w:p>
        </w:tc>
      </w:tr>
      <w:tr w:rsidR="00864DCF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2F3A6D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2F3A6D">
            <w:pPr>
              <w:pStyle w:val="Tabelle"/>
            </w:pPr>
            <w:r>
              <w:t>Anwender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2F3A6D">
            <w:pPr>
              <w:pStyle w:val="Tabelle"/>
            </w:pPr>
            <w:r>
              <w:t>User drückt auf den Befehl/Knopf „Manuelle Pumpenausführung“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2F3A6D">
            <w:pPr>
              <w:pStyle w:val="Tabelle"/>
            </w:pPr>
            <w: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Insulin wird gespritzt.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152130" w:rsidP="00152130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864DCF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1a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Precondition nicht erfüllt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074F24" w:rsidP="00074F24">
            <w:pPr>
              <w:pStyle w:val="Tabelle"/>
              <w:ind w:left="0" w:firstLine="0"/>
            </w:pPr>
            <w:r>
              <w:t>1b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User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Fehlermeldung wird auf Display angezeigt.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864DCF" w:rsidP="00152130">
      <w:pPr>
        <w:pStyle w:val="Standardtext"/>
        <w:ind w:left="0"/>
      </w:pPr>
    </w:p>
    <w:p w:rsidR="006270A7" w:rsidRDefault="006270A7" w:rsidP="00152130">
      <w:pPr>
        <w:pStyle w:val="Standardtext"/>
        <w:ind w:left="0"/>
      </w:pPr>
    </w:p>
    <w:p w:rsidR="006270A7" w:rsidRDefault="006270A7" w:rsidP="00152130">
      <w:pPr>
        <w:pStyle w:val="Standardtext"/>
        <w:ind w:left="0"/>
      </w:pPr>
      <w:r>
        <w:br w:type="page"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7A4B6E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Nr. and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7A4B6E" w:rsidRDefault="007A4B6E" w:rsidP="00996148">
            <w:pPr>
              <w:pStyle w:val="Tabelle"/>
            </w:pPr>
            <w:r>
              <w:t>10 – Pumpe konfigurieren</w:t>
            </w:r>
          </w:p>
        </w:tc>
      </w:tr>
      <w:tr w:rsidR="007A4B6E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Scenario: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7A4B6E" w:rsidRDefault="007A4B6E" w:rsidP="00996148">
            <w:pPr>
              <w:pStyle w:val="Tabelle"/>
            </w:pPr>
            <w:r>
              <w:t>…</w:t>
            </w:r>
          </w:p>
        </w:tc>
      </w:tr>
      <w:tr w:rsidR="007A4B6E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Short Description: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7A4B6E" w:rsidRDefault="007A4B6E" w:rsidP="00996148">
            <w:pPr>
              <w:pStyle w:val="Tabelle"/>
            </w:pPr>
            <w:r>
              <w:t>Das Fachpersonal muss zu Beginn und bei Bedarf die Pumpe mit den Werten vom Patienten konfigurieren.</w:t>
            </w:r>
          </w:p>
        </w:tc>
      </w:tr>
      <w:tr w:rsidR="007A4B6E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Actors: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7A4B6E" w:rsidRDefault="007A4B6E" w:rsidP="00996148">
            <w:pPr>
              <w:pStyle w:val="Tabelle"/>
            </w:pPr>
            <w:r>
              <w:t>Fachpersonal</w:t>
            </w:r>
          </w:p>
        </w:tc>
      </w:tr>
      <w:tr w:rsidR="007A4B6E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Starting Event and Preconditions: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7A4B6E" w:rsidRDefault="007A4B6E" w:rsidP="00996148">
            <w:pPr>
              <w:pStyle w:val="Tabelle"/>
            </w:pPr>
            <w:r>
              <w:t>Pumpe eingeschaltet, genügend Batterie</w:t>
            </w:r>
          </w:p>
        </w:tc>
      </w:tr>
      <w:tr w:rsidR="007A4B6E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Result and Postconditions: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7A4B6E" w:rsidRDefault="007A4B6E" w:rsidP="00996148">
            <w:pPr>
              <w:pStyle w:val="Tabelle"/>
            </w:pPr>
            <w:r>
              <w:t>Die Pumpe ist mittels den Werten vom Anwender konfiguriert und lauffähig.</w:t>
            </w:r>
          </w:p>
        </w:tc>
      </w:tr>
    </w:tbl>
    <w:p w:rsidR="007A4B6E" w:rsidRDefault="007A4B6E" w:rsidP="007A4B6E">
      <w:pPr>
        <w:pStyle w:val="Nebentitel5"/>
        <w:ind w:left="0"/>
      </w:pPr>
      <w:r>
        <w:t>Steps: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7A4B6E" w:rsidTr="00996148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Description</w:t>
            </w:r>
          </w:p>
        </w:tc>
      </w:tr>
      <w:tr w:rsidR="007A4B6E" w:rsidTr="00996148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 gibt Name und Vorname des Anwenders ein und bestätigt via Klick auf „Ok“.</w:t>
            </w: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 gibt Geschlecht des Anwenders ein und bestätigt via Klick auf „Ok“.</w:t>
            </w: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 gibt Gewicht des Anwenders ein und bestätigt via Klick auf „Ok“.</w:t>
            </w: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 gibt Grösse des Anwenders ein und bestätigt via Klick auf „Ok“.</w:t>
            </w:r>
          </w:p>
        </w:tc>
      </w:tr>
      <w:tr w:rsidR="0078477B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477B" w:rsidRDefault="0078477B" w:rsidP="0078477B">
            <w:pPr>
              <w:pStyle w:val="Tabelle"/>
            </w:pPr>
            <w:r>
              <w:t>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477B" w:rsidRDefault="0078477B" w:rsidP="0078477B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8477B" w:rsidRDefault="0078477B" w:rsidP="0078477B">
            <w:pPr>
              <w:pStyle w:val="Tabelle"/>
            </w:pPr>
            <w:r>
              <w:t xml:space="preserve">Fachpersonal gibt </w:t>
            </w:r>
            <w:r>
              <w:t>Alter</w:t>
            </w:r>
            <w:r>
              <w:t xml:space="preserve"> des Anwenders ein und bestätigt via Klick auf „Ok“.</w:t>
            </w:r>
          </w:p>
        </w:tc>
      </w:tr>
      <w:tr w:rsidR="0078477B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477B" w:rsidRDefault="0078477B" w:rsidP="0078477B">
            <w:pPr>
              <w:pStyle w:val="Tabelle"/>
            </w:pPr>
            <w:r>
              <w:t>6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477B" w:rsidRDefault="0078477B" w:rsidP="0078477B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8477B" w:rsidRDefault="0078477B" w:rsidP="0078477B">
            <w:pPr>
              <w:pStyle w:val="Tabelle"/>
            </w:pPr>
            <w:r>
              <w:t>Fachpersonal prüft die eingegebenen Werte und schliesst die Konfiguration ab.</w:t>
            </w:r>
          </w:p>
        </w:tc>
      </w:tr>
      <w:tr w:rsidR="0078477B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477B" w:rsidRDefault="0078477B" w:rsidP="0078477B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477B" w:rsidRDefault="0078477B" w:rsidP="0078477B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8477B" w:rsidRDefault="0078477B" w:rsidP="0078477B">
            <w:pPr>
              <w:pStyle w:val="Tabelle"/>
            </w:pPr>
          </w:p>
        </w:tc>
      </w:tr>
      <w:tr w:rsidR="0078477B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477B" w:rsidRDefault="0078477B" w:rsidP="0078477B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477B" w:rsidRDefault="0078477B" w:rsidP="0078477B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8477B" w:rsidRDefault="0078477B" w:rsidP="0078477B">
            <w:pPr>
              <w:pStyle w:val="Tabelle"/>
            </w:pPr>
          </w:p>
        </w:tc>
      </w:tr>
      <w:tr w:rsidR="0078477B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477B" w:rsidRDefault="0078477B" w:rsidP="0078477B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477B" w:rsidRDefault="0078477B" w:rsidP="0078477B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8477B" w:rsidRDefault="0078477B" w:rsidP="0078477B">
            <w:pPr>
              <w:pStyle w:val="Tabelle"/>
            </w:pPr>
          </w:p>
        </w:tc>
      </w:tr>
      <w:tr w:rsidR="0078477B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477B" w:rsidRDefault="0078477B" w:rsidP="0078477B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477B" w:rsidRDefault="0078477B" w:rsidP="0078477B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8477B" w:rsidRDefault="0078477B" w:rsidP="0078477B">
            <w:pPr>
              <w:pStyle w:val="Tabelle"/>
            </w:pPr>
          </w:p>
        </w:tc>
      </w:tr>
      <w:tr w:rsidR="0078477B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477B" w:rsidRDefault="0078477B" w:rsidP="0078477B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477B" w:rsidRDefault="0078477B" w:rsidP="0078477B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8477B" w:rsidRDefault="0078477B" w:rsidP="0078477B">
            <w:pPr>
              <w:pStyle w:val="Tabelle"/>
            </w:pPr>
          </w:p>
        </w:tc>
      </w:tr>
      <w:tr w:rsidR="0078477B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477B" w:rsidRDefault="0078477B" w:rsidP="0078477B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477B" w:rsidRDefault="0078477B" w:rsidP="0078477B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8477B" w:rsidRDefault="0078477B" w:rsidP="0078477B">
            <w:pPr>
              <w:pStyle w:val="Tabelle"/>
            </w:pPr>
          </w:p>
        </w:tc>
      </w:tr>
    </w:tbl>
    <w:p w:rsidR="007A4B6E" w:rsidRDefault="007A4B6E" w:rsidP="007A4B6E">
      <w:pPr>
        <w:pStyle w:val="Nebentitel5"/>
        <w:ind w:left="0"/>
      </w:pPr>
      <w:r>
        <w:t>Exceptions, Variants: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7A4B6E" w:rsidTr="00996148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Step</w:t>
            </w:r>
          </w:p>
        </w:tc>
      </w:tr>
      <w:tr w:rsidR="007A4B6E" w:rsidTr="00996148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1a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  <w:ind w:left="0" w:firstLine="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</w:tbl>
    <w:p w:rsidR="00177222" w:rsidRDefault="00177222" w:rsidP="00152130">
      <w:pPr>
        <w:pStyle w:val="Standardtext"/>
        <w:ind w:left="0"/>
      </w:pPr>
    </w:p>
    <w:p w:rsidR="00177222" w:rsidRDefault="00177222" w:rsidP="00152130">
      <w:pPr>
        <w:pStyle w:val="Standardtext"/>
        <w:ind w:left="0"/>
      </w:pPr>
      <w:r>
        <w:br w:type="page"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177222" w:rsidTr="004A046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Nr. and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177222" w:rsidRDefault="00177222" w:rsidP="004A046F">
            <w:pPr>
              <w:pStyle w:val="Tabelle"/>
            </w:pPr>
            <w:r>
              <w:t>4 Alarm abschalten</w:t>
            </w:r>
          </w:p>
        </w:tc>
      </w:tr>
      <w:tr w:rsidR="00177222" w:rsidTr="004A046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Scenario: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177222" w:rsidRDefault="00177222" w:rsidP="004A046F">
            <w:pPr>
              <w:pStyle w:val="Tabelle"/>
            </w:pPr>
            <w:r>
              <w:t>Alarm abschalten</w:t>
            </w:r>
          </w:p>
        </w:tc>
      </w:tr>
      <w:tr w:rsidR="00177222" w:rsidTr="004A046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Short Description: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177222" w:rsidRDefault="00177222" w:rsidP="004A046F">
            <w:pPr>
              <w:pStyle w:val="Tabelle"/>
            </w:pPr>
            <w:r>
              <w:t>Bei aktivem Alarm diesen ausschalten</w:t>
            </w:r>
          </w:p>
        </w:tc>
      </w:tr>
      <w:tr w:rsidR="00177222" w:rsidTr="004A046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Actors: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177222" w:rsidRDefault="00177222" w:rsidP="004A046F">
            <w:pPr>
              <w:pStyle w:val="Tabelle"/>
            </w:pPr>
            <w:r>
              <w:t>Anwender</w:t>
            </w:r>
          </w:p>
        </w:tc>
      </w:tr>
      <w:tr w:rsidR="00177222" w:rsidTr="004A046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Starting Event and Preconditions: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177222" w:rsidRDefault="00177222" w:rsidP="004A046F">
            <w:pPr>
              <w:pStyle w:val="Tabelle"/>
            </w:pPr>
            <w:r>
              <w:t>Alarm aktiv, wahrnehmen</w:t>
            </w:r>
            <w:r>
              <w:br/>
              <w:t xml:space="preserve">Gerät eingeschaltet, genügend Batterie, </w:t>
            </w:r>
          </w:p>
        </w:tc>
      </w:tr>
      <w:tr w:rsidR="00177222" w:rsidTr="004A046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Result and Postconditions: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177222" w:rsidRDefault="00177222" w:rsidP="004A046F">
            <w:pPr>
              <w:pStyle w:val="Tabelle"/>
            </w:pPr>
            <w:r>
              <w:t>Alarm ausgeschaltet</w:t>
            </w:r>
          </w:p>
        </w:tc>
      </w:tr>
    </w:tbl>
    <w:p w:rsidR="00177222" w:rsidRDefault="00177222" w:rsidP="00177222">
      <w:pPr>
        <w:pStyle w:val="Nebentitel5"/>
        <w:ind w:left="0"/>
      </w:pPr>
      <w:r>
        <w:t>Steps: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177222" w:rsidTr="004A046F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Description</w:t>
            </w:r>
          </w:p>
        </w:tc>
      </w:tr>
      <w:tr w:rsidR="00177222" w:rsidTr="004A046F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Anwender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Anwender nimmt ausgelösten Alarm wahr</w:t>
            </w: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Anwender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Anwender liest Fehlermeldung von Display ab</w:t>
            </w: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Anwender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Anwender deaktiviert Alarm</w:t>
            </w: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</w:tbl>
    <w:p w:rsidR="00177222" w:rsidRDefault="00177222" w:rsidP="00177222">
      <w:pPr>
        <w:pStyle w:val="Nebentitel5"/>
        <w:ind w:left="0"/>
      </w:pPr>
      <w:r>
        <w:t>Exceptions, Variants: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177222" w:rsidTr="004A046F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Step</w:t>
            </w:r>
          </w:p>
        </w:tc>
      </w:tr>
      <w:tr w:rsidR="00177222" w:rsidTr="004A046F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Precondition nicht erfüllt</w:t>
            </w: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2a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Batterie schwach</w:t>
            </w: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2b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Insulin fast leer</w:t>
            </w: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2c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Pumpe defekt</w:t>
            </w: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2d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</w:tbl>
    <w:p w:rsidR="006270A7" w:rsidRDefault="006270A7" w:rsidP="00152130">
      <w:pPr>
        <w:pStyle w:val="Standardtext"/>
        <w:ind w:left="0"/>
      </w:pPr>
    </w:p>
    <w:sectPr w:rsidR="006270A7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79D" w:rsidRDefault="00E0479D">
      <w:r>
        <w:separator/>
      </w:r>
    </w:p>
  </w:endnote>
  <w:endnote w:type="continuationSeparator" w:id="0">
    <w:p w:rsidR="00E0479D" w:rsidRDefault="00E04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>
      <w:tc>
        <w:tcPr>
          <w:tcW w:w="851" w:type="dxa"/>
        </w:tcPr>
        <w:p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1D2022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E0479D">
            <w:rPr>
              <w:noProof/>
            </w:rPr>
            <w:pict w14:anchorId="3BADEFB2">
              <v:line id="_x0000_s2050" style="position:absolute;flip:y;z-index:251657728;mso-position-horizontal-relative:text;mso-position-vertical-relative:text" from="477.65pt,-2.3pt" to="528.05pt,-2.3pt" o:allowincell="f"/>
            </w:pic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79D" w:rsidRDefault="00E0479D">
      <w:r>
        <w:separator/>
      </w:r>
    </w:p>
  </w:footnote>
  <w:footnote w:type="continuationSeparator" w:id="0">
    <w:p w:rsidR="00E0479D" w:rsidRDefault="00E04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>
      <w:trPr>
        <w:trHeight w:hRule="exact" w:val="1060"/>
      </w:trPr>
      <w:tc>
        <w:tcPr>
          <w:tcW w:w="851" w:type="dxa"/>
          <w:tcBorders>
            <w:bottom w:val="nil"/>
          </w:tcBorders>
        </w:tcPr>
        <w:p w:rsidR="00864DCF" w:rsidRDefault="00864DCF">
          <w:pPr>
            <w:jc w:val="right"/>
          </w:pPr>
          <w:r>
            <w:rPr>
              <w:noProof/>
            </w:rPr>
            <w:object w:dxaOrig="516" w:dyaOrig="1010" w14:anchorId="3BADEF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5.5pt;height:50.25pt" fillcolor="window">
                <v:imagedata r:id="rId1" o:title=""/>
              </v:shape>
              <o:OLEObject Type="Embed" ProgID="Word.Picture.8" ShapeID="_x0000_i1025" DrawAspect="Content" ObjectID="_1569995051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E0479D">
          <w:pPr>
            <w:jc w:val="right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D2022">
            <w:t>Anhang</w:t>
          </w:r>
          <w:r>
            <w:fldChar w:fldCharType="end"/>
          </w:r>
        </w:p>
        <w:p w:rsidR="00864DCF" w:rsidRDefault="00864DCF">
          <w:pPr>
            <w:jc w:val="right"/>
            <w:rPr>
              <w:sz w:val="16"/>
            </w:rPr>
          </w:pPr>
        </w:p>
        <w:p w:rsidR="00864DCF" w:rsidRDefault="00864DCF">
          <w:pPr>
            <w:jc w:val="right"/>
          </w:pPr>
        </w:p>
        <w:p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 w15:restartNumberingAfterBreak="0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 w15:restartNumberingAfterBreak="0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ttachedTemplate r:id="rId1"/>
  <w:doNotTrackMoves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447"/>
    <w:rsid w:val="00061447"/>
    <w:rsid w:val="00074F24"/>
    <w:rsid w:val="00152130"/>
    <w:rsid w:val="00177222"/>
    <w:rsid w:val="001D2022"/>
    <w:rsid w:val="002F3A6D"/>
    <w:rsid w:val="003A58C5"/>
    <w:rsid w:val="003B2C18"/>
    <w:rsid w:val="006270A7"/>
    <w:rsid w:val="00756C9F"/>
    <w:rsid w:val="0078477B"/>
    <w:rsid w:val="007A4B6E"/>
    <w:rsid w:val="007E2780"/>
    <w:rsid w:val="00864DCF"/>
    <w:rsid w:val="00867D40"/>
    <w:rsid w:val="008E3AFB"/>
    <w:rsid w:val="00987790"/>
    <w:rsid w:val="00CF4B93"/>
    <w:rsid w:val="00D55CE7"/>
    <w:rsid w:val="00D5641D"/>
    <w:rsid w:val="00E0479D"/>
    <w:rsid w:val="00E11988"/>
    <w:rsid w:val="00E6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;"/>
  <w14:docId w14:val="541B086A"/>
  <w15:docId w15:val="{38C45305-782A-4CC5-8167-8E0ED002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Frutiger 55 Roman" w:hAnsi="Frutiger 55 Roman"/>
      <w:lang w:val="de-DE"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CBF54-998B-4076-B069-04F75D85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BigDoc3.dot</Template>
  <TotalTime>0</TotalTime>
  <Pages>1</Pages>
  <Words>347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Anhang</vt:lpstr>
      <vt:lpstr>Anhang</vt:lpstr>
    </vt:vector>
  </TitlesOfParts>
  <Company>intos ag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Sascha Gefler</cp:lastModifiedBy>
  <cp:revision>11</cp:revision>
  <cp:lastPrinted>2013-03-05T11:36:00Z</cp:lastPrinted>
  <dcterms:created xsi:type="dcterms:W3CDTF">2013-10-16T09:36:00Z</dcterms:created>
  <dcterms:modified xsi:type="dcterms:W3CDTF">2017-10-20T06:54:00Z</dcterms:modified>
</cp:coreProperties>
</file>